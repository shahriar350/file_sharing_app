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9"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58"/>
      </w:tblGrid>
      <w:tr w:rsidR="00692703" w:rsidRPr="00CF1A49" w14:paraId="4F9A4D5D" w14:textId="77777777" w:rsidTr="00705218">
        <w:trPr>
          <w:trHeight w:hRule="exact" w:val="1800"/>
        </w:trPr>
        <w:tc>
          <w:tcPr>
            <w:tcW w:w="9358" w:type="dxa"/>
            <w:tcMar>
              <w:top w:w="0" w:type="dxa"/>
              <w:bottom w:w="0" w:type="dxa"/>
            </w:tcMar>
          </w:tcPr>
          <w:p w14:paraId="1A639B9C" w14:textId="3DEAC285" w:rsidR="00692703" w:rsidRPr="00CF1A49" w:rsidRDefault="00093C02" w:rsidP="00913946">
            <w:pPr>
              <w:pStyle w:val="Title"/>
            </w:pPr>
            <w:r>
              <w:t>Saifullah</w:t>
            </w:r>
            <w:r w:rsidR="00692703" w:rsidRPr="00CF1A49">
              <w:t xml:space="preserve"> </w:t>
            </w:r>
            <w:r>
              <w:rPr>
                <w:rStyle w:val="IntenseEmphasis"/>
              </w:rPr>
              <w:t>Shahen</w:t>
            </w:r>
          </w:p>
          <w:p w14:paraId="7A5568EA" w14:textId="58F06B40" w:rsidR="00692703" w:rsidRPr="00CF1A49" w:rsidRDefault="00093C02" w:rsidP="00913946">
            <w:pPr>
              <w:pStyle w:val="ContactInfo"/>
              <w:contextualSpacing w:val="0"/>
            </w:pPr>
            <w:r>
              <w:t xml:space="preserve">Sardah-6271, </w:t>
            </w:r>
            <w:proofErr w:type="spellStart"/>
            <w:r>
              <w:t>Charghat</w:t>
            </w:r>
            <w:proofErr w:type="spellEnd"/>
            <w:r>
              <w:t xml:space="preserve">, </w:t>
            </w:r>
            <w:proofErr w:type="spellStart"/>
            <w:r>
              <w:t>Rahshahi</w:t>
            </w:r>
            <w:proofErr w:type="spellEnd"/>
            <w:r>
              <w:t>, Bangladesh</w:t>
            </w:r>
            <w:r w:rsidR="00692703" w:rsidRPr="00CF1A49">
              <w:t xml:space="preserve"> </w:t>
            </w:r>
            <w:sdt>
              <w:sdtPr>
                <w:alias w:val="Divider dot:"/>
                <w:tag w:val="Divider dot:"/>
                <w:id w:val="-1459182552"/>
                <w:placeholder>
                  <w:docPart w:val="0E2758FC5E0349E79C61F7B8C2536D72"/>
                </w:placeholder>
                <w:temporary/>
                <w:showingPlcHdr/>
                <w15:appearance w15:val="hidden"/>
              </w:sdtPr>
              <w:sdtContent>
                <w:r w:rsidR="00692703" w:rsidRPr="00CF1A49">
                  <w:t>·</w:t>
                </w:r>
              </w:sdtContent>
            </w:sdt>
            <w:r w:rsidR="00692703" w:rsidRPr="00CF1A49">
              <w:t xml:space="preserve"> </w:t>
            </w:r>
            <w:r>
              <w:t>+880-1752-495467</w:t>
            </w:r>
          </w:p>
          <w:p w14:paraId="39A6D085" w14:textId="5AD5A8F9" w:rsidR="00692703" w:rsidRPr="00CF1A49" w:rsidRDefault="00093C02" w:rsidP="00913946">
            <w:pPr>
              <w:pStyle w:val="ContactInfoEmphasis"/>
              <w:contextualSpacing w:val="0"/>
            </w:pPr>
            <w:r>
              <w:t>shahensaifullah@gmail.com</w:t>
            </w:r>
            <w:r w:rsidR="00692703" w:rsidRPr="00CF1A49">
              <w:t xml:space="preserve"> </w:t>
            </w:r>
            <w:sdt>
              <w:sdtPr>
                <w:alias w:val="Divider dot:"/>
                <w:tag w:val="Divider dot:"/>
                <w:id w:val="2000459528"/>
                <w:placeholder>
                  <w:docPart w:val="A71516CF0513414B859DE6D6C4225058"/>
                </w:placeholder>
                <w:temporary/>
                <w:showingPlcHdr/>
                <w15:appearance w15:val="hidden"/>
              </w:sdtPr>
              <w:sdtContent>
                <w:r w:rsidR="00692703" w:rsidRPr="00CF1A49">
                  <w:t>·</w:t>
                </w:r>
              </w:sdtContent>
            </w:sdt>
            <w:r w:rsidR="00692703" w:rsidRPr="00CF1A49">
              <w:t xml:space="preserve"> </w:t>
            </w:r>
            <w:hyperlink r:id="rId7" w:history="1">
              <w:r w:rsidRPr="00093C02">
                <w:rPr>
                  <w:rStyle w:val="Hyperlink"/>
                </w:rPr>
                <w:t>LinkedIn</w:t>
              </w:r>
            </w:hyperlink>
            <w:r w:rsidR="00692703" w:rsidRPr="00CF1A49">
              <w:t xml:space="preserve"> </w:t>
            </w:r>
            <w:sdt>
              <w:sdtPr>
                <w:alias w:val="Divider dot:"/>
                <w:tag w:val="Divider dot:"/>
                <w:id w:val="759871761"/>
                <w:placeholder>
                  <w:docPart w:val="4EEC0B2E6CFB463D8ABC90C3ED522DBD"/>
                </w:placeholder>
                <w:temporary/>
                <w:showingPlcHdr/>
                <w15:appearance w15:val="hidden"/>
              </w:sdtPr>
              <w:sdtContent>
                <w:r w:rsidR="00692703" w:rsidRPr="00CF1A49">
                  <w:t>·</w:t>
                </w:r>
              </w:sdtContent>
            </w:sdt>
            <w:r>
              <w:t xml:space="preserve"> </w:t>
            </w:r>
            <w:hyperlink r:id="rId8" w:history="1">
              <w:proofErr w:type="spellStart"/>
              <w:r w:rsidRPr="00093C02">
                <w:rPr>
                  <w:rStyle w:val="Hyperlink"/>
                </w:rPr>
                <w:t>Github</w:t>
              </w:r>
              <w:proofErr w:type="spellEnd"/>
            </w:hyperlink>
            <w:r>
              <w:t xml:space="preserve"> </w:t>
            </w:r>
            <w:sdt>
              <w:sdtPr>
                <w:alias w:val="Divider dot:"/>
                <w:tag w:val="Divider dot:"/>
                <w:id w:val="-790904279"/>
                <w:placeholder>
                  <w:docPart w:val="65A574D68FC540AE91CCEE38AECBD74A"/>
                </w:placeholder>
                <w:temporary/>
                <w:showingPlcHdr/>
                <w15:appearance w15:val="hidden"/>
              </w:sdtPr>
              <w:sdtContent>
                <w:r w:rsidRPr="00CF1A49">
                  <w:t>·</w:t>
                </w:r>
              </w:sdtContent>
            </w:sdt>
            <w:r w:rsidR="00692703" w:rsidRPr="00CF1A49">
              <w:t xml:space="preserve"> </w:t>
            </w:r>
            <w:hyperlink r:id="rId9" w:history="1">
              <w:r w:rsidRPr="00093C02">
                <w:rPr>
                  <w:rStyle w:val="Hyperlink"/>
                </w:rPr>
                <w:t>Kaggle</w:t>
              </w:r>
            </w:hyperlink>
          </w:p>
        </w:tc>
      </w:tr>
      <w:tr w:rsidR="009571D8" w:rsidRPr="00CF1A49" w14:paraId="4F55BC06" w14:textId="77777777" w:rsidTr="00705218">
        <w:tc>
          <w:tcPr>
            <w:tcW w:w="9358" w:type="dxa"/>
            <w:tcMar>
              <w:top w:w="432" w:type="dxa"/>
            </w:tcMar>
          </w:tcPr>
          <w:p w14:paraId="6D96DAD3" w14:textId="2103EC32" w:rsidR="001755A8" w:rsidRPr="00CF1A49" w:rsidRDefault="00FA753D" w:rsidP="00913946">
            <w:pPr>
              <w:contextualSpacing w:val="0"/>
            </w:pPr>
            <w:r w:rsidRPr="00FA753D">
              <w:t>PhD candidate seeking a research-based position in the field of biomedical engineering. Focused on improving efficiency and productivity for organizations through implementation of new technology.</w:t>
            </w:r>
          </w:p>
        </w:tc>
      </w:tr>
    </w:tbl>
    <w:sdt>
      <w:sdtPr>
        <w:alias w:val="Education:"/>
        <w:tag w:val="Education:"/>
        <w:id w:val="-1496023393"/>
        <w:placeholder>
          <w:docPart w:val="5CCC4FCCEF9A4C9383095AA630AF312F"/>
        </w:placeholder>
        <w:temporary/>
        <w:showingPlcHdr/>
        <w15:appearance w15:val="hidden"/>
      </w:sdtPr>
      <w:sdtContent>
        <w:p w14:paraId="011300B9" w14:textId="77777777" w:rsidR="00705218" w:rsidRPr="00CF1A49" w:rsidRDefault="00705218" w:rsidP="00705218">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705218" w:rsidRPr="00CF1A49" w14:paraId="74FBECF8" w14:textId="77777777" w:rsidTr="005F7D42">
        <w:tc>
          <w:tcPr>
            <w:tcW w:w="9290" w:type="dxa"/>
          </w:tcPr>
          <w:p w14:paraId="510F5D3F" w14:textId="77777777" w:rsidR="00705218" w:rsidRPr="00CF1A49" w:rsidRDefault="00705218" w:rsidP="005F7D42">
            <w:pPr>
              <w:pStyle w:val="Heading3"/>
              <w:contextualSpacing w:val="0"/>
              <w:outlineLvl w:val="2"/>
            </w:pPr>
            <w:r>
              <w:t>Feb 2021 – july 2021</w:t>
            </w:r>
          </w:p>
          <w:p w14:paraId="557921E3" w14:textId="77777777" w:rsidR="00705218" w:rsidRDefault="00705218" w:rsidP="005F7D42">
            <w:pPr>
              <w:pStyle w:val="Heading2"/>
              <w:contextualSpacing w:val="0"/>
              <w:outlineLvl w:val="1"/>
            </w:pPr>
            <w:r>
              <w:t>BSc in computer science and Engineering (thesis)</w:t>
            </w:r>
          </w:p>
          <w:p w14:paraId="2315EB44" w14:textId="77777777" w:rsidR="00705218" w:rsidRPr="00CF1A49" w:rsidRDefault="00705218" w:rsidP="005F7D42">
            <w:pPr>
              <w:pStyle w:val="Heading2"/>
              <w:contextualSpacing w:val="0"/>
              <w:outlineLvl w:val="1"/>
            </w:pPr>
            <w:r>
              <w:rPr>
                <w:rStyle w:val="SubtleReference"/>
              </w:rPr>
              <w:t>Banglaesh University of business and technology</w:t>
            </w:r>
          </w:p>
          <w:p w14:paraId="1AEF5577" w14:textId="77777777" w:rsidR="00705218" w:rsidRDefault="00705218" w:rsidP="005F7D42">
            <w:pPr>
              <w:contextualSpacing w:val="0"/>
            </w:pPr>
            <w:r>
              <w:t>CGPA: 3.52</w:t>
            </w:r>
          </w:p>
          <w:p w14:paraId="6AAE6DD3" w14:textId="77777777" w:rsidR="00705218" w:rsidRDefault="00705218" w:rsidP="005F7D42">
            <w:pPr>
              <w:contextualSpacing w:val="0"/>
            </w:pPr>
            <w:r>
              <w:t>MAJOR: Artificial INTELEGENCE</w:t>
            </w:r>
          </w:p>
          <w:p w14:paraId="40B82F50" w14:textId="77777777" w:rsidR="00705218" w:rsidRPr="00CF1A49" w:rsidRDefault="00705218" w:rsidP="005F7D42">
            <w:pPr>
              <w:contextualSpacing w:val="0"/>
            </w:pPr>
            <w:r>
              <w:t xml:space="preserve">THESIS: </w:t>
            </w:r>
            <w:r w:rsidRPr="00705218">
              <w:t>Human Abnormality Classification Using Combined CNN-RNN Approach</w:t>
            </w:r>
          </w:p>
        </w:tc>
      </w:tr>
    </w:tbl>
    <w:p w14:paraId="7D36FA6D" w14:textId="644635DF" w:rsidR="00DA59AA" w:rsidRPr="00CF1A49" w:rsidRDefault="00705218" w:rsidP="0097790C">
      <w:pPr>
        <w:pStyle w:val="Heading1"/>
      </w:pPr>
      <w:r>
        <w:t>publications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7B7FC2A" w14:textId="77777777" w:rsidTr="00705218">
        <w:tc>
          <w:tcPr>
            <w:tcW w:w="9290" w:type="dxa"/>
          </w:tcPr>
          <w:p w14:paraId="41321ECF" w14:textId="7D57277B" w:rsidR="001D0BF1" w:rsidRPr="00CF1A49" w:rsidRDefault="00686664" w:rsidP="001D0BF1">
            <w:pPr>
              <w:pStyle w:val="Heading3"/>
              <w:contextualSpacing w:val="0"/>
              <w:outlineLvl w:val="2"/>
            </w:pPr>
            <w:r>
              <w:t>21 january 2021</w:t>
            </w:r>
          </w:p>
          <w:p w14:paraId="3AD4C4BD" w14:textId="1C1AA798" w:rsidR="001D0BF1" w:rsidRPr="00CF1A49" w:rsidRDefault="00686664" w:rsidP="00686664">
            <w:pPr>
              <w:pStyle w:val="Heading2"/>
              <w:contextualSpacing w:val="0"/>
              <w:outlineLvl w:val="1"/>
            </w:pPr>
            <w:hyperlink r:id="rId10" w:history="1">
              <w:r w:rsidRPr="00686664">
                <w:rPr>
                  <w:rStyle w:val="Hyperlink"/>
                </w:rPr>
                <w:t>Human Abnormality Classification Using Combined CNN-RNN Approach</w:t>
              </w:r>
            </w:hyperlink>
          </w:p>
          <w:p w14:paraId="0F8C62D3" w14:textId="259F32ED" w:rsidR="00705218" w:rsidRPr="00CF1A49" w:rsidRDefault="00686664" w:rsidP="007538DC">
            <w:pPr>
              <w:contextualSpacing w:val="0"/>
            </w:pPr>
            <w:r>
              <w:t>Keywords</w:t>
            </w:r>
            <w:r w:rsidR="00705218">
              <w:t xml:space="preserve">: </w:t>
            </w:r>
            <w:r>
              <w:t>Deep learning, Algorithm optimization</w:t>
            </w:r>
            <w:r>
              <w:t>, Image processing.</w:t>
            </w:r>
          </w:p>
        </w:tc>
      </w:tr>
    </w:tbl>
    <w:sdt>
      <w:sdtPr>
        <w:alias w:val="Skills:"/>
        <w:tag w:val="Skills:"/>
        <w:id w:val="-1392877668"/>
        <w:placeholder>
          <w:docPart w:val="77D4F0CF19614A2D99D829416CEBAF3A"/>
        </w:placeholder>
        <w:temporary/>
        <w:showingPlcHdr/>
        <w15:appearance w15:val="hidden"/>
      </w:sdtPr>
      <w:sdtContent>
        <w:p w14:paraId="48F3B989"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AFDD105" w14:textId="77777777" w:rsidTr="00CF1A49">
        <w:tc>
          <w:tcPr>
            <w:tcW w:w="4675" w:type="dxa"/>
          </w:tcPr>
          <w:sdt>
            <w:sdtPr>
              <w:alias w:val="Enter skills 1:"/>
              <w:tag w:val="Enter skills 1:"/>
              <w:id w:val="250322692"/>
              <w:placeholder>
                <w:docPart w:val="3187027EC7F740E085F6BFFF0504F3AD"/>
              </w:placeholder>
              <w:temporary/>
              <w:showingPlcHdr/>
              <w15:appearance w15:val="hidden"/>
            </w:sdtPr>
            <w:sdtContent>
              <w:p w14:paraId="49218886"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DC87B0E6211544A9A02B175994B58EA8"/>
              </w:placeholder>
              <w:temporary/>
              <w:showingPlcHdr/>
              <w15:appearance w15:val="hidden"/>
            </w:sdtPr>
            <w:sdtContent>
              <w:p w14:paraId="267F48A9"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501D467488134A35B59DA6918C84CD76"/>
              </w:placeholder>
              <w:temporary/>
              <w:showingPlcHdr/>
              <w15:appearance w15:val="hidden"/>
            </w:sdtPr>
            <w:sdtContent>
              <w:p w14:paraId="7C1335E9"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3886023E9A654B7D93373F9A3CA7C53F"/>
              </w:placeholder>
              <w:temporary/>
              <w:showingPlcHdr/>
              <w15:appearance w15:val="hidden"/>
            </w:sdtPr>
            <w:sdtContent>
              <w:p w14:paraId="08082688"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126FE74D6BFC4E39A4CEC40A275BE110"/>
              </w:placeholder>
              <w:temporary/>
              <w:showingPlcHdr/>
              <w15:appearance w15:val="hidden"/>
            </w:sdtPr>
            <w:sdtContent>
              <w:p w14:paraId="3BBADEB0"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27A69E7F4240487C805262AAA241A887"/>
        </w:placeholder>
        <w:temporary/>
        <w:showingPlcHdr/>
        <w15:appearance w15:val="hidden"/>
      </w:sdtPr>
      <w:sdtContent>
        <w:p w14:paraId="46486071" w14:textId="77777777" w:rsidR="00AD782D" w:rsidRPr="00CF1A49" w:rsidRDefault="0062312F" w:rsidP="0062312F">
          <w:pPr>
            <w:pStyle w:val="Heading1"/>
          </w:pPr>
          <w:r w:rsidRPr="00CF1A49">
            <w:t>Activities</w:t>
          </w:r>
        </w:p>
      </w:sdtContent>
    </w:sdt>
    <w:p w14:paraId="61A8AEA8" w14:textId="77777777" w:rsidR="00B51D1B" w:rsidRPr="006E1507" w:rsidRDefault="00000000" w:rsidP="006E1507">
      <w:sdt>
        <w:sdtPr>
          <w:alias w:val="Enter activities description:"/>
          <w:tag w:val="Enter activities description:"/>
          <w:id w:val="1367566198"/>
          <w:placeholder>
            <w:docPart w:val="0BBFE8D2B4F0413287696AA5C57791E2"/>
          </w:placeholder>
          <w:temporary/>
          <w:showingPlcHdr/>
          <w15:appearance w15:val="hidden"/>
        </w:sdt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FFC9" w14:textId="77777777" w:rsidR="009662B5" w:rsidRDefault="009662B5" w:rsidP="0068194B">
      <w:r>
        <w:separator/>
      </w:r>
    </w:p>
    <w:p w14:paraId="20B69485" w14:textId="77777777" w:rsidR="009662B5" w:rsidRDefault="009662B5"/>
    <w:p w14:paraId="176C6545" w14:textId="77777777" w:rsidR="009662B5" w:rsidRDefault="009662B5"/>
  </w:endnote>
  <w:endnote w:type="continuationSeparator" w:id="0">
    <w:p w14:paraId="269F7307" w14:textId="77777777" w:rsidR="009662B5" w:rsidRDefault="009662B5" w:rsidP="0068194B">
      <w:r>
        <w:continuationSeparator/>
      </w:r>
    </w:p>
    <w:p w14:paraId="4E0C9F25" w14:textId="77777777" w:rsidR="009662B5" w:rsidRDefault="009662B5"/>
    <w:p w14:paraId="554232D8" w14:textId="77777777" w:rsidR="009662B5" w:rsidRDefault="00966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D1412D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76A3" w14:textId="77777777" w:rsidR="009662B5" w:rsidRDefault="009662B5" w:rsidP="0068194B">
      <w:r>
        <w:separator/>
      </w:r>
    </w:p>
    <w:p w14:paraId="72D83FA7" w14:textId="77777777" w:rsidR="009662B5" w:rsidRDefault="009662B5"/>
    <w:p w14:paraId="6D0ECDFF" w14:textId="77777777" w:rsidR="009662B5" w:rsidRDefault="009662B5"/>
  </w:footnote>
  <w:footnote w:type="continuationSeparator" w:id="0">
    <w:p w14:paraId="1345D096" w14:textId="77777777" w:rsidR="009662B5" w:rsidRDefault="009662B5" w:rsidP="0068194B">
      <w:r>
        <w:continuationSeparator/>
      </w:r>
    </w:p>
    <w:p w14:paraId="785FC35C" w14:textId="77777777" w:rsidR="009662B5" w:rsidRDefault="009662B5"/>
    <w:p w14:paraId="0CD69B75" w14:textId="77777777" w:rsidR="009662B5" w:rsidRDefault="009662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FA20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A267C18" wp14:editId="4173917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91D6C2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8172448">
    <w:abstractNumId w:val="9"/>
  </w:num>
  <w:num w:numId="2" w16cid:durableId="2049181160">
    <w:abstractNumId w:val="8"/>
  </w:num>
  <w:num w:numId="3" w16cid:durableId="1413235628">
    <w:abstractNumId w:val="7"/>
  </w:num>
  <w:num w:numId="4" w16cid:durableId="187258588">
    <w:abstractNumId w:val="6"/>
  </w:num>
  <w:num w:numId="5" w16cid:durableId="1784615958">
    <w:abstractNumId w:val="10"/>
  </w:num>
  <w:num w:numId="6" w16cid:durableId="439032387">
    <w:abstractNumId w:val="3"/>
  </w:num>
  <w:num w:numId="7" w16cid:durableId="247736760">
    <w:abstractNumId w:val="11"/>
  </w:num>
  <w:num w:numId="8" w16cid:durableId="1520318851">
    <w:abstractNumId w:val="2"/>
  </w:num>
  <w:num w:numId="9" w16cid:durableId="634212438">
    <w:abstractNumId w:val="12"/>
  </w:num>
  <w:num w:numId="10" w16cid:durableId="1408577997">
    <w:abstractNumId w:val="5"/>
  </w:num>
  <w:num w:numId="11" w16cid:durableId="234095338">
    <w:abstractNumId w:val="4"/>
  </w:num>
  <w:num w:numId="12" w16cid:durableId="1083990732">
    <w:abstractNumId w:val="1"/>
  </w:num>
  <w:num w:numId="13" w16cid:durableId="86077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02"/>
    <w:rsid w:val="000001EF"/>
    <w:rsid w:val="00007322"/>
    <w:rsid w:val="00007728"/>
    <w:rsid w:val="00022EB2"/>
    <w:rsid w:val="00024584"/>
    <w:rsid w:val="00024730"/>
    <w:rsid w:val="00055E95"/>
    <w:rsid w:val="0007021F"/>
    <w:rsid w:val="00093C02"/>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86664"/>
    <w:rsid w:val="00692703"/>
    <w:rsid w:val="006A1962"/>
    <w:rsid w:val="006B5D48"/>
    <w:rsid w:val="006B7D7B"/>
    <w:rsid w:val="006C1A5E"/>
    <w:rsid w:val="006D65FA"/>
    <w:rsid w:val="006E1507"/>
    <w:rsid w:val="00705218"/>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662B5"/>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A753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3BA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093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04847">
      <w:bodyDiv w:val="1"/>
      <w:marLeft w:val="0"/>
      <w:marRight w:val="0"/>
      <w:marTop w:val="0"/>
      <w:marBottom w:val="0"/>
      <w:divBdr>
        <w:top w:val="none" w:sz="0" w:space="0" w:color="auto"/>
        <w:left w:val="none" w:sz="0" w:space="0" w:color="auto"/>
        <w:bottom w:val="none" w:sz="0" w:space="0" w:color="auto"/>
        <w:right w:val="none" w:sz="0" w:space="0" w:color="auto"/>
      </w:divBdr>
    </w:div>
    <w:div w:id="10733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hriar3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ifullah-shahen-a9aaa614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abstract/document/9322814" TargetMode="External"/><Relationship Id="rId4" Type="http://schemas.openxmlformats.org/officeDocument/2006/relationships/webSettings" Target="webSettings.xml"/><Relationship Id="rId9" Type="http://schemas.openxmlformats.org/officeDocument/2006/relationships/hyperlink" Target="https://www.kaggle.com/saifshahriar"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r\AppData\Local\Microsoft\Office\16.0\DTS\en-US%7b6AAEF5AA-3E91-4611-B00A-E5DD2891DE90%7d\%7bCDD3B542-7D0C-4A8D-B61A-4C53646F56D4%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2758FC5E0349E79C61F7B8C2536D72"/>
        <w:category>
          <w:name w:val="General"/>
          <w:gallery w:val="placeholder"/>
        </w:category>
        <w:types>
          <w:type w:val="bbPlcHdr"/>
        </w:types>
        <w:behaviors>
          <w:behavior w:val="content"/>
        </w:behaviors>
        <w:guid w:val="{37E8E88D-2CE1-412F-B5FE-29086DE9CB97}"/>
      </w:docPartPr>
      <w:docPartBody>
        <w:p w:rsidR="00000000" w:rsidRDefault="00000000">
          <w:pPr>
            <w:pStyle w:val="0E2758FC5E0349E79C61F7B8C2536D72"/>
          </w:pPr>
          <w:r w:rsidRPr="00CF1A49">
            <w:t>·</w:t>
          </w:r>
        </w:p>
      </w:docPartBody>
    </w:docPart>
    <w:docPart>
      <w:docPartPr>
        <w:name w:val="A71516CF0513414B859DE6D6C4225058"/>
        <w:category>
          <w:name w:val="General"/>
          <w:gallery w:val="placeholder"/>
        </w:category>
        <w:types>
          <w:type w:val="bbPlcHdr"/>
        </w:types>
        <w:behaviors>
          <w:behavior w:val="content"/>
        </w:behaviors>
        <w:guid w:val="{BBED8155-2A0B-4B35-B80E-D04987B05BEC}"/>
      </w:docPartPr>
      <w:docPartBody>
        <w:p w:rsidR="00000000" w:rsidRDefault="00000000">
          <w:pPr>
            <w:pStyle w:val="A71516CF0513414B859DE6D6C4225058"/>
          </w:pPr>
          <w:r w:rsidRPr="00CF1A49">
            <w:t>·</w:t>
          </w:r>
        </w:p>
      </w:docPartBody>
    </w:docPart>
    <w:docPart>
      <w:docPartPr>
        <w:name w:val="4EEC0B2E6CFB463D8ABC90C3ED522DBD"/>
        <w:category>
          <w:name w:val="General"/>
          <w:gallery w:val="placeholder"/>
        </w:category>
        <w:types>
          <w:type w:val="bbPlcHdr"/>
        </w:types>
        <w:behaviors>
          <w:behavior w:val="content"/>
        </w:behaviors>
        <w:guid w:val="{5B2E2BD5-5498-400E-8320-FFD0994B4340}"/>
      </w:docPartPr>
      <w:docPartBody>
        <w:p w:rsidR="00000000" w:rsidRDefault="00000000">
          <w:pPr>
            <w:pStyle w:val="4EEC0B2E6CFB463D8ABC90C3ED522DBD"/>
          </w:pPr>
          <w:r w:rsidRPr="00CF1A49">
            <w:t>·</w:t>
          </w:r>
        </w:p>
      </w:docPartBody>
    </w:docPart>
    <w:docPart>
      <w:docPartPr>
        <w:name w:val="77D4F0CF19614A2D99D829416CEBAF3A"/>
        <w:category>
          <w:name w:val="General"/>
          <w:gallery w:val="placeholder"/>
        </w:category>
        <w:types>
          <w:type w:val="bbPlcHdr"/>
        </w:types>
        <w:behaviors>
          <w:behavior w:val="content"/>
        </w:behaviors>
        <w:guid w:val="{1B149358-A4DB-4988-8816-7007A62A26FE}"/>
      </w:docPartPr>
      <w:docPartBody>
        <w:p w:rsidR="00000000" w:rsidRDefault="00000000">
          <w:pPr>
            <w:pStyle w:val="77D4F0CF19614A2D99D829416CEBAF3A"/>
          </w:pPr>
          <w:r w:rsidRPr="00CF1A49">
            <w:t>Skills</w:t>
          </w:r>
        </w:p>
      </w:docPartBody>
    </w:docPart>
    <w:docPart>
      <w:docPartPr>
        <w:name w:val="3187027EC7F740E085F6BFFF0504F3AD"/>
        <w:category>
          <w:name w:val="General"/>
          <w:gallery w:val="placeholder"/>
        </w:category>
        <w:types>
          <w:type w:val="bbPlcHdr"/>
        </w:types>
        <w:behaviors>
          <w:behavior w:val="content"/>
        </w:behaviors>
        <w:guid w:val="{24C4C418-16D2-4946-AC80-FECB6458C305}"/>
      </w:docPartPr>
      <w:docPartBody>
        <w:p w:rsidR="00000000" w:rsidRDefault="00000000">
          <w:pPr>
            <w:pStyle w:val="3187027EC7F740E085F6BFFF0504F3AD"/>
          </w:pPr>
          <w:r w:rsidRPr="006E1507">
            <w:t>List your strengths relevant for the role you’re applying for</w:t>
          </w:r>
        </w:p>
      </w:docPartBody>
    </w:docPart>
    <w:docPart>
      <w:docPartPr>
        <w:name w:val="DC87B0E6211544A9A02B175994B58EA8"/>
        <w:category>
          <w:name w:val="General"/>
          <w:gallery w:val="placeholder"/>
        </w:category>
        <w:types>
          <w:type w:val="bbPlcHdr"/>
        </w:types>
        <w:behaviors>
          <w:behavior w:val="content"/>
        </w:behaviors>
        <w:guid w:val="{91C97A85-261C-4736-8B36-94E69E1027C0}"/>
      </w:docPartPr>
      <w:docPartBody>
        <w:p w:rsidR="00000000" w:rsidRDefault="00000000">
          <w:pPr>
            <w:pStyle w:val="DC87B0E6211544A9A02B175994B58EA8"/>
          </w:pPr>
          <w:r w:rsidRPr="006E1507">
            <w:t>List one of your strengths</w:t>
          </w:r>
        </w:p>
      </w:docPartBody>
    </w:docPart>
    <w:docPart>
      <w:docPartPr>
        <w:name w:val="501D467488134A35B59DA6918C84CD76"/>
        <w:category>
          <w:name w:val="General"/>
          <w:gallery w:val="placeholder"/>
        </w:category>
        <w:types>
          <w:type w:val="bbPlcHdr"/>
        </w:types>
        <w:behaviors>
          <w:behavior w:val="content"/>
        </w:behaviors>
        <w:guid w:val="{75E26870-B38F-4C85-AF7B-DB906589DDFC}"/>
      </w:docPartPr>
      <w:docPartBody>
        <w:p w:rsidR="00000000" w:rsidRDefault="00000000">
          <w:pPr>
            <w:pStyle w:val="501D467488134A35B59DA6918C84CD76"/>
          </w:pPr>
          <w:r w:rsidRPr="006E1507">
            <w:t>List one of your strengths</w:t>
          </w:r>
        </w:p>
      </w:docPartBody>
    </w:docPart>
    <w:docPart>
      <w:docPartPr>
        <w:name w:val="3886023E9A654B7D93373F9A3CA7C53F"/>
        <w:category>
          <w:name w:val="General"/>
          <w:gallery w:val="placeholder"/>
        </w:category>
        <w:types>
          <w:type w:val="bbPlcHdr"/>
        </w:types>
        <w:behaviors>
          <w:behavior w:val="content"/>
        </w:behaviors>
        <w:guid w:val="{BCDB5F69-3C28-413B-8621-CD88EE07FA86}"/>
      </w:docPartPr>
      <w:docPartBody>
        <w:p w:rsidR="00000000" w:rsidRDefault="00000000">
          <w:pPr>
            <w:pStyle w:val="3886023E9A654B7D93373F9A3CA7C53F"/>
          </w:pPr>
          <w:r w:rsidRPr="006E1507">
            <w:t>List one of your strengths</w:t>
          </w:r>
        </w:p>
      </w:docPartBody>
    </w:docPart>
    <w:docPart>
      <w:docPartPr>
        <w:name w:val="126FE74D6BFC4E39A4CEC40A275BE110"/>
        <w:category>
          <w:name w:val="General"/>
          <w:gallery w:val="placeholder"/>
        </w:category>
        <w:types>
          <w:type w:val="bbPlcHdr"/>
        </w:types>
        <w:behaviors>
          <w:behavior w:val="content"/>
        </w:behaviors>
        <w:guid w:val="{B366B9A4-4C04-4E6B-BF9A-181DFB8791A0}"/>
      </w:docPartPr>
      <w:docPartBody>
        <w:p w:rsidR="00000000" w:rsidRDefault="00000000">
          <w:pPr>
            <w:pStyle w:val="126FE74D6BFC4E39A4CEC40A275BE110"/>
          </w:pPr>
          <w:r w:rsidRPr="006E1507">
            <w:t>List one of y</w:t>
          </w:r>
          <w:r w:rsidRPr="006E1507">
            <w:t>our strengths</w:t>
          </w:r>
        </w:p>
      </w:docPartBody>
    </w:docPart>
    <w:docPart>
      <w:docPartPr>
        <w:name w:val="27A69E7F4240487C805262AAA241A887"/>
        <w:category>
          <w:name w:val="General"/>
          <w:gallery w:val="placeholder"/>
        </w:category>
        <w:types>
          <w:type w:val="bbPlcHdr"/>
        </w:types>
        <w:behaviors>
          <w:behavior w:val="content"/>
        </w:behaviors>
        <w:guid w:val="{BCDB5C45-B94F-442A-949D-EB8314AAF6C9}"/>
      </w:docPartPr>
      <w:docPartBody>
        <w:p w:rsidR="00000000" w:rsidRDefault="00000000">
          <w:pPr>
            <w:pStyle w:val="27A69E7F4240487C805262AAA241A887"/>
          </w:pPr>
          <w:r w:rsidRPr="00CF1A49">
            <w:t>Activities</w:t>
          </w:r>
        </w:p>
      </w:docPartBody>
    </w:docPart>
    <w:docPart>
      <w:docPartPr>
        <w:name w:val="0BBFE8D2B4F0413287696AA5C57791E2"/>
        <w:category>
          <w:name w:val="General"/>
          <w:gallery w:val="placeholder"/>
        </w:category>
        <w:types>
          <w:type w:val="bbPlcHdr"/>
        </w:types>
        <w:behaviors>
          <w:behavior w:val="content"/>
        </w:behaviors>
        <w:guid w:val="{05B02C16-F80E-4993-A414-06BEF9FAB2D4}"/>
      </w:docPartPr>
      <w:docPartBody>
        <w:p w:rsidR="00000000" w:rsidRDefault="00000000">
          <w:pPr>
            <w:pStyle w:val="0BBFE8D2B4F0413287696AA5C57791E2"/>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
      <w:docPartPr>
        <w:name w:val="65A574D68FC540AE91CCEE38AECBD74A"/>
        <w:category>
          <w:name w:val="General"/>
          <w:gallery w:val="placeholder"/>
        </w:category>
        <w:types>
          <w:type w:val="bbPlcHdr"/>
        </w:types>
        <w:behaviors>
          <w:behavior w:val="content"/>
        </w:behaviors>
        <w:guid w:val="{79DE8D55-2502-487A-BC17-A390B9655D52}"/>
      </w:docPartPr>
      <w:docPartBody>
        <w:p w:rsidR="00000000" w:rsidRDefault="0003741E" w:rsidP="0003741E">
          <w:pPr>
            <w:pStyle w:val="65A574D68FC540AE91CCEE38AECBD74A"/>
          </w:pPr>
          <w:r w:rsidRPr="00CF1A49">
            <w:t>·</w:t>
          </w:r>
        </w:p>
      </w:docPartBody>
    </w:docPart>
    <w:docPart>
      <w:docPartPr>
        <w:name w:val="5CCC4FCCEF9A4C9383095AA630AF312F"/>
        <w:category>
          <w:name w:val="General"/>
          <w:gallery w:val="placeholder"/>
        </w:category>
        <w:types>
          <w:type w:val="bbPlcHdr"/>
        </w:types>
        <w:behaviors>
          <w:behavior w:val="content"/>
        </w:behaviors>
        <w:guid w:val="{8AC7E3EB-2C2F-4883-8E25-E2CF00403015}"/>
      </w:docPartPr>
      <w:docPartBody>
        <w:p w:rsidR="00000000" w:rsidRDefault="0003741E" w:rsidP="0003741E">
          <w:pPr>
            <w:pStyle w:val="5CCC4FCCEF9A4C9383095AA630AF31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1E"/>
    <w:rsid w:val="0003741E"/>
    <w:rsid w:val="00A4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6059046034ED699723FF88C42D85B">
    <w:name w:val="5AB6059046034ED699723FF88C42D85B"/>
  </w:style>
  <w:style w:type="character" w:styleId="IntenseEmphasis">
    <w:name w:val="Intense Emphasis"/>
    <w:basedOn w:val="DefaultParagraphFont"/>
    <w:uiPriority w:val="2"/>
    <w:rPr>
      <w:b/>
      <w:iCs/>
      <w:color w:val="262626" w:themeColor="text1" w:themeTint="D9"/>
    </w:rPr>
  </w:style>
  <w:style w:type="paragraph" w:customStyle="1" w:styleId="1532204D94A344E7B549EC203401EEDD">
    <w:name w:val="1532204D94A344E7B549EC203401EEDD"/>
  </w:style>
  <w:style w:type="paragraph" w:customStyle="1" w:styleId="457468095EE04FE9955F111725B56393">
    <w:name w:val="457468095EE04FE9955F111725B56393"/>
  </w:style>
  <w:style w:type="paragraph" w:customStyle="1" w:styleId="0E2758FC5E0349E79C61F7B8C2536D72">
    <w:name w:val="0E2758FC5E0349E79C61F7B8C2536D72"/>
  </w:style>
  <w:style w:type="paragraph" w:customStyle="1" w:styleId="6B833135746541EA9075484DAF12A678">
    <w:name w:val="6B833135746541EA9075484DAF12A678"/>
  </w:style>
  <w:style w:type="paragraph" w:customStyle="1" w:styleId="06F8C3BF4A7D4A00B916F0D4ABACC4FE">
    <w:name w:val="06F8C3BF4A7D4A00B916F0D4ABACC4FE"/>
  </w:style>
  <w:style w:type="paragraph" w:customStyle="1" w:styleId="A71516CF0513414B859DE6D6C4225058">
    <w:name w:val="A71516CF0513414B859DE6D6C4225058"/>
  </w:style>
  <w:style w:type="paragraph" w:customStyle="1" w:styleId="1C8792D88B0B472D8214DF2E5B1CA3C8">
    <w:name w:val="1C8792D88B0B472D8214DF2E5B1CA3C8"/>
  </w:style>
  <w:style w:type="paragraph" w:customStyle="1" w:styleId="4EEC0B2E6CFB463D8ABC90C3ED522DBD">
    <w:name w:val="4EEC0B2E6CFB463D8ABC90C3ED522DBD"/>
  </w:style>
  <w:style w:type="paragraph" w:customStyle="1" w:styleId="9A44D4C107DE4F02A3231F847DC5B2D2">
    <w:name w:val="9A44D4C107DE4F02A3231F847DC5B2D2"/>
  </w:style>
  <w:style w:type="paragraph" w:customStyle="1" w:styleId="CD5F50D4DC7E4C699C850D77BC594F30">
    <w:name w:val="CD5F50D4DC7E4C699C850D77BC594F30"/>
  </w:style>
  <w:style w:type="paragraph" w:customStyle="1" w:styleId="5F57368AB7A04DA19BAE55D06C2281B4">
    <w:name w:val="5F57368AB7A04DA19BAE55D06C2281B4"/>
  </w:style>
  <w:style w:type="paragraph" w:customStyle="1" w:styleId="33552E0625AD41549C116B06DBC80ADA">
    <w:name w:val="33552E0625AD41549C116B06DBC80ADA"/>
  </w:style>
  <w:style w:type="paragraph" w:customStyle="1" w:styleId="B9147EEDE69E488A897A60D7834A9C4A">
    <w:name w:val="B9147EEDE69E488A897A60D7834A9C4A"/>
  </w:style>
  <w:style w:type="paragraph" w:customStyle="1" w:styleId="05D970AC94D8415184E90B7604C179A5">
    <w:name w:val="05D970AC94D8415184E90B7604C179A5"/>
  </w:style>
  <w:style w:type="character" w:styleId="SubtleReference">
    <w:name w:val="Subtle Reference"/>
    <w:basedOn w:val="DefaultParagraphFont"/>
    <w:uiPriority w:val="10"/>
    <w:qFormat/>
    <w:rPr>
      <w:b/>
      <w:caps w:val="0"/>
      <w:smallCaps/>
      <w:color w:val="595959" w:themeColor="text1" w:themeTint="A6"/>
    </w:rPr>
  </w:style>
  <w:style w:type="paragraph" w:customStyle="1" w:styleId="CC2F8813419E4A58A80AA4F4343322A2">
    <w:name w:val="CC2F8813419E4A58A80AA4F4343322A2"/>
  </w:style>
  <w:style w:type="paragraph" w:customStyle="1" w:styleId="2AA8FD59B50748609781392520935A6E">
    <w:name w:val="2AA8FD59B50748609781392520935A6E"/>
  </w:style>
  <w:style w:type="paragraph" w:customStyle="1" w:styleId="278AC8241729446498E1F9AAB0E7FD3C">
    <w:name w:val="278AC8241729446498E1F9AAB0E7FD3C"/>
  </w:style>
  <w:style w:type="paragraph" w:customStyle="1" w:styleId="2E77EB6B9723452686A5E2316B9250CB">
    <w:name w:val="2E77EB6B9723452686A5E2316B9250CB"/>
  </w:style>
  <w:style w:type="paragraph" w:customStyle="1" w:styleId="DCC94E7786834573AECF16DB83FC4E22">
    <w:name w:val="DCC94E7786834573AECF16DB83FC4E22"/>
  </w:style>
  <w:style w:type="paragraph" w:customStyle="1" w:styleId="0FAE973FD1204EE3ABAFEBB4F954BBD5">
    <w:name w:val="0FAE973FD1204EE3ABAFEBB4F954BBD5"/>
  </w:style>
  <w:style w:type="paragraph" w:customStyle="1" w:styleId="D9FB130D18A64400BDE141C909AF2D1A">
    <w:name w:val="D9FB130D18A64400BDE141C909AF2D1A"/>
  </w:style>
  <w:style w:type="paragraph" w:customStyle="1" w:styleId="B748B0BBF80047A2AEF06DEE85A9692D">
    <w:name w:val="B748B0BBF80047A2AEF06DEE85A9692D"/>
  </w:style>
  <w:style w:type="paragraph" w:customStyle="1" w:styleId="CFEDD654FA624E4A8C8E5BFB38DC4746">
    <w:name w:val="CFEDD654FA624E4A8C8E5BFB38DC4746"/>
  </w:style>
  <w:style w:type="paragraph" w:customStyle="1" w:styleId="23AE4D617C7A44D899F8A18126165FC9">
    <w:name w:val="23AE4D617C7A44D899F8A18126165FC9"/>
  </w:style>
  <w:style w:type="paragraph" w:customStyle="1" w:styleId="7E4FF2C3FC95425FB4ED9AAD60B16743">
    <w:name w:val="7E4FF2C3FC95425FB4ED9AAD60B16743"/>
  </w:style>
  <w:style w:type="paragraph" w:customStyle="1" w:styleId="2DE611D19BF64873BA27302997B0B502">
    <w:name w:val="2DE611D19BF64873BA27302997B0B502"/>
  </w:style>
  <w:style w:type="paragraph" w:customStyle="1" w:styleId="515DDE2AD08F410C9999476FE56F12B8">
    <w:name w:val="515DDE2AD08F410C9999476FE56F12B8"/>
  </w:style>
  <w:style w:type="paragraph" w:customStyle="1" w:styleId="3F6A0E0A08064ECFBE8DDA388A2BF85C">
    <w:name w:val="3F6A0E0A08064ECFBE8DDA388A2BF85C"/>
  </w:style>
  <w:style w:type="paragraph" w:customStyle="1" w:styleId="0D618A729EAF43D9A276B5005C6EA45F">
    <w:name w:val="0D618A729EAF43D9A276B5005C6EA45F"/>
  </w:style>
  <w:style w:type="paragraph" w:customStyle="1" w:styleId="B401BF31D74149A99A987BE3017E3E34">
    <w:name w:val="B401BF31D74149A99A987BE3017E3E34"/>
  </w:style>
  <w:style w:type="paragraph" w:customStyle="1" w:styleId="A1110341E6374A19B525302A60F8442C">
    <w:name w:val="A1110341E6374A19B525302A60F8442C"/>
  </w:style>
  <w:style w:type="paragraph" w:customStyle="1" w:styleId="CF1AED79ED4B4208A750AF782585A668">
    <w:name w:val="CF1AED79ED4B4208A750AF782585A668"/>
  </w:style>
  <w:style w:type="paragraph" w:customStyle="1" w:styleId="77D4F0CF19614A2D99D829416CEBAF3A">
    <w:name w:val="77D4F0CF19614A2D99D829416CEBAF3A"/>
  </w:style>
  <w:style w:type="paragraph" w:customStyle="1" w:styleId="3187027EC7F740E085F6BFFF0504F3AD">
    <w:name w:val="3187027EC7F740E085F6BFFF0504F3AD"/>
  </w:style>
  <w:style w:type="paragraph" w:customStyle="1" w:styleId="DC87B0E6211544A9A02B175994B58EA8">
    <w:name w:val="DC87B0E6211544A9A02B175994B58EA8"/>
  </w:style>
  <w:style w:type="paragraph" w:customStyle="1" w:styleId="501D467488134A35B59DA6918C84CD76">
    <w:name w:val="501D467488134A35B59DA6918C84CD76"/>
  </w:style>
  <w:style w:type="paragraph" w:customStyle="1" w:styleId="3886023E9A654B7D93373F9A3CA7C53F">
    <w:name w:val="3886023E9A654B7D93373F9A3CA7C53F"/>
  </w:style>
  <w:style w:type="paragraph" w:customStyle="1" w:styleId="126FE74D6BFC4E39A4CEC40A275BE110">
    <w:name w:val="126FE74D6BFC4E39A4CEC40A275BE110"/>
  </w:style>
  <w:style w:type="paragraph" w:customStyle="1" w:styleId="27A69E7F4240487C805262AAA241A887">
    <w:name w:val="27A69E7F4240487C805262AAA241A887"/>
  </w:style>
  <w:style w:type="paragraph" w:customStyle="1" w:styleId="0BBFE8D2B4F0413287696AA5C57791E2">
    <w:name w:val="0BBFE8D2B4F0413287696AA5C57791E2"/>
  </w:style>
  <w:style w:type="paragraph" w:customStyle="1" w:styleId="65A574D68FC540AE91CCEE38AECBD74A">
    <w:name w:val="65A574D68FC540AE91CCEE38AECBD74A"/>
    <w:rsid w:val="0003741E"/>
  </w:style>
  <w:style w:type="paragraph" w:customStyle="1" w:styleId="1D6F5C28F24B4680A82A5DA5BF3B4D6A">
    <w:name w:val="1D6F5C28F24B4680A82A5DA5BF3B4D6A"/>
    <w:rsid w:val="0003741E"/>
  </w:style>
  <w:style w:type="paragraph" w:customStyle="1" w:styleId="5CCC4FCCEF9A4C9383095AA630AF312F">
    <w:name w:val="5CCC4FCCEF9A4C9383095AA630AF312F"/>
    <w:rsid w:val="0003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{CDD3B542-7D0C-4A8D-B61A-4C53646F56D4}tf16402488_win32.dotx</Template>
  <TotalTime>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2022-09-11T08:44:00Z</dcterms:created>
  <dcterms:modified xsi:type="dcterms:W3CDTF">2022-09-11T09:03:00Z</dcterms:modified>
  <cp:category/>
</cp:coreProperties>
</file>